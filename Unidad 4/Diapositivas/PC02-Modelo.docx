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31" w:rsidRPr="00C91AA3" w:rsidRDefault="00AB6231">
      <w:pPr>
        <w:rPr>
          <w:b/>
          <w:lang w:val="es-ES"/>
        </w:rPr>
      </w:pPr>
      <w:r w:rsidRPr="00C91AA3">
        <w:rPr>
          <w:b/>
          <w:lang w:val="es-ES"/>
        </w:rPr>
        <w:t>Enunciado</w:t>
      </w:r>
    </w:p>
    <w:p w:rsidR="00AB6231" w:rsidRDefault="00AB6231">
      <w:pPr>
        <w:rPr>
          <w:lang w:val="es-ES"/>
        </w:rPr>
      </w:pPr>
      <w:r>
        <w:rPr>
          <w:lang w:val="es-ES"/>
        </w:rPr>
        <w:t>El bancoUPC ha solicitado implementar una aplicación web que permita el registro de un cliente y sus movimientos que realiza en sus cuentas bancarias, los movimientos realizados pueden ser depósitos y retiros realizados por sede. La aplicación web debe permitir realizar los siguientes requisitos.</w:t>
      </w:r>
    </w:p>
    <w:p w:rsidR="00AB6231" w:rsidRDefault="00AB6231" w:rsidP="00C91AA3">
      <w:pPr>
        <w:rPr>
          <w:lang w:val="es-ES"/>
        </w:rPr>
      </w:pPr>
    </w:p>
    <w:p w:rsidR="00AB6231" w:rsidRDefault="00AB6231" w:rsidP="00F5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cliente.</w:t>
      </w:r>
    </w:p>
    <w:p w:rsidR="00AB6231" w:rsidRDefault="00AB6231" w:rsidP="00F5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cuentas: El cliente puede tener más de una cuenta</w:t>
      </w:r>
    </w:p>
    <w:p w:rsidR="00AB6231" w:rsidRDefault="00AB6231" w:rsidP="00F5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movimientos por sede de una determinada cuenta: Depósito y Retiro (no se puede retirar si no se tiene saldo)</w:t>
      </w:r>
    </w:p>
    <w:p w:rsidR="00AB6231" w:rsidRDefault="00AB6231" w:rsidP="00C91A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Reporte de movimientos realizados por cliente: mostrando la sede, cuenta y monto depositado, monto retirado y saldo disponible.</w:t>
      </w:r>
    </w:p>
    <w:p w:rsidR="00AB6231" w:rsidRDefault="00AB6231" w:rsidP="00C91AA3">
      <w:pPr>
        <w:rPr>
          <w:lang w:val="es-ES"/>
        </w:rPr>
      </w:pPr>
    </w:p>
    <w:p w:rsidR="00AB6231" w:rsidRDefault="00AB6231" w:rsidP="00C91AA3">
      <w:pPr>
        <w:rPr>
          <w:lang w:val="es-ES"/>
        </w:rPr>
      </w:pPr>
    </w:p>
    <w:p w:rsidR="00AB6231" w:rsidRDefault="00AB6231" w:rsidP="00C91AA3">
      <w:pPr>
        <w:rPr>
          <w:lang w:val="es-ES"/>
        </w:rPr>
      </w:pPr>
      <w:r>
        <w:rPr>
          <w:lang w:val="es-ES"/>
        </w:rPr>
        <w:t>Criterios a Evaluar</w:t>
      </w:r>
    </w:p>
    <w:p w:rsidR="00AB6231" w:rsidRPr="00C91AA3" w:rsidRDefault="00AB6231" w:rsidP="00C91AA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Modelo de datos. 2 ptos</w:t>
      </w:r>
    </w:p>
    <w:p w:rsidR="00AB6231" w:rsidRPr="00C91AA3" w:rsidRDefault="00AB6231" w:rsidP="00C91A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Implementación 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 entidades: Uso de anotaciones @Entity,@Table, @Id,@GeneretedValue,@ManytoOne,@OnetoMany. ( 2 ptos )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 repositorios. ( 2 ptos )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 servicios. (3 ptos )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 controladores.(3 ptos )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Implementación de vistas. (2 ptos )</w:t>
      </w:r>
    </w:p>
    <w:p w:rsidR="00AB6231" w:rsidRDefault="00AB6231" w:rsidP="00C91AA3">
      <w:pPr>
        <w:pStyle w:val="ListParagraph"/>
        <w:numPr>
          <w:ilvl w:val="0"/>
          <w:numId w:val="2"/>
        </w:numPr>
        <w:ind w:left="426" w:firstLine="0"/>
        <w:rPr>
          <w:lang w:val="es-ES"/>
        </w:rPr>
      </w:pPr>
      <w:r>
        <w:rPr>
          <w:lang w:val="es-ES"/>
        </w:rPr>
        <w:t>Funcionalidad ( 6 ptos )</w:t>
      </w:r>
    </w:p>
    <w:p w:rsidR="00AB6231" w:rsidRDefault="00AB6231" w:rsidP="00C91AA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aplicación debe realizar los requisitos indicados en el enunciado. </w:t>
      </w:r>
    </w:p>
    <w:p w:rsidR="00AB6231" w:rsidRDefault="00AB6231" w:rsidP="00EF1C68">
      <w:pPr>
        <w:jc w:val="both"/>
        <w:rPr>
          <w:lang w:val="es-ES"/>
        </w:rPr>
      </w:pPr>
    </w:p>
    <w:p w:rsidR="00AB6231" w:rsidRDefault="00AB6231" w:rsidP="00EF1C68">
      <w:pPr>
        <w:jc w:val="both"/>
        <w:rPr>
          <w:lang w:val="es-ES"/>
        </w:rPr>
      </w:pPr>
      <w:r>
        <w:rPr>
          <w:lang w:val="es-ES"/>
        </w:rPr>
        <w:t>El proyecto debe ser packing .war</w:t>
      </w:r>
    </w:p>
    <w:p w:rsidR="00AB6231" w:rsidRDefault="00AB6231" w:rsidP="00EF1C68">
      <w:pPr>
        <w:jc w:val="both"/>
        <w:rPr>
          <w:lang w:val="es-ES"/>
        </w:rPr>
      </w:pPr>
    </w:p>
    <w:p w:rsidR="00AB6231" w:rsidRDefault="00AB6231" w:rsidP="00EF1C68">
      <w:pPr>
        <w:jc w:val="both"/>
        <w:rPr>
          <w:lang w:val="es-ES"/>
        </w:rPr>
      </w:pPr>
      <w:r>
        <w:rPr>
          <w:lang w:val="es-ES"/>
        </w:rPr>
        <w:t>Dependencias a usar</w:t>
      </w:r>
    </w:p>
    <w:p w:rsidR="00AB6231" w:rsidRDefault="00AB6231" w:rsidP="00EF1C6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Web</w:t>
      </w:r>
    </w:p>
    <w:p w:rsidR="00AB6231" w:rsidRDefault="00AB6231" w:rsidP="00EF1C6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JPA</w:t>
      </w:r>
    </w:p>
    <w:p w:rsidR="00AB6231" w:rsidRDefault="00AB6231" w:rsidP="00EF1C6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Thymeleaf</w:t>
      </w:r>
    </w:p>
    <w:p w:rsidR="00AB6231" w:rsidRDefault="00AB6231" w:rsidP="00EF1C6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DevTool</w:t>
      </w:r>
    </w:p>
    <w:p w:rsidR="00AB6231" w:rsidRDefault="00AB6231" w:rsidP="00EF1C6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Postgre</w:t>
      </w:r>
    </w:p>
    <w:p w:rsidR="00AB6231" w:rsidRDefault="00AB6231" w:rsidP="00B055FE">
      <w:pPr>
        <w:jc w:val="both"/>
        <w:rPr>
          <w:lang w:val="es-ES"/>
        </w:rPr>
      </w:pPr>
      <w:bookmarkStart w:id="0" w:name="_GoBack"/>
      <w:bookmarkEnd w:id="0"/>
    </w:p>
    <w:p w:rsidR="00AB6231" w:rsidRDefault="00AB6231" w:rsidP="00B055FE">
      <w:pPr>
        <w:jc w:val="both"/>
        <w:rPr>
          <w:lang w:val="es-ES"/>
        </w:rPr>
      </w:pPr>
      <w:r>
        <w:rPr>
          <w:lang w:val="es-ES"/>
        </w:rPr>
        <w:t>No debe usar</w:t>
      </w:r>
    </w:p>
    <w:p w:rsidR="00AB6231" w:rsidRDefault="00AB6231" w:rsidP="00B055FE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Spring Security</w:t>
      </w:r>
    </w:p>
    <w:p w:rsidR="00AB6231" w:rsidRDefault="00AB6231" w:rsidP="00B055FE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Paginación.</w:t>
      </w:r>
    </w:p>
    <w:p w:rsidR="00AB6231" w:rsidRPr="00B055FE" w:rsidRDefault="00AB6231" w:rsidP="00B055FE">
      <w:pPr>
        <w:pStyle w:val="ListParagraph"/>
        <w:jc w:val="both"/>
        <w:rPr>
          <w:lang w:val="es-ES"/>
        </w:rPr>
      </w:pPr>
    </w:p>
    <w:p w:rsidR="00AB6231" w:rsidRPr="00B055FE" w:rsidRDefault="00AB6231" w:rsidP="00B055FE">
      <w:pPr>
        <w:jc w:val="both"/>
        <w:rPr>
          <w:lang w:val="es-ES"/>
        </w:rPr>
      </w:pPr>
    </w:p>
    <w:p w:rsidR="00AB6231" w:rsidRPr="00EF1C68" w:rsidRDefault="00AB6231" w:rsidP="00EF1C68">
      <w:pPr>
        <w:pStyle w:val="ListParagraph"/>
        <w:jc w:val="both"/>
        <w:rPr>
          <w:lang w:val="es-ES"/>
        </w:rPr>
      </w:pPr>
    </w:p>
    <w:sectPr w:rsidR="00AB6231" w:rsidRPr="00EF1C68" w:rsidSect="003B3A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859"/>
    <w:multiLevelType w:val="hybridMultilevel"/>
    <w:tmpl w:val="536A9EA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E736BA"/>
    <w:multiLevelType w:val="hybridMultilevel"/>
    <w:tmpl w:val="781A1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83938"/>
    <w:multiLevelType w:val="hybridMultilevel"/>
    <w:tmpl w:val="9F90D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70A15"/>
    <w:multiLevelType w:val="hybridMultilevel"/>
    <w:tmpl w:val="E4DED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F56C9"/>
    <w:multiLevelType w:val="hybridMultilevel"/>
    <w:tmpl w:val="410E39A2"/>
    <w:lvl w:ilvl="0" w:tplc="0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41BC1C41"/>
    <w:multiLevelType w:val="hybridMultilevel"/>
    <w:tmpl w:val="5E881D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290A"/>
    <w:rsid w:val="0021124A"/>
    <w:rsid w:val="002B10EC"/>
    <w:rsid w:val="003B3ADD"/>
    <w:rsid w:val="005353DB"/>
    <w:rsid w:val="006A0C9D"/>
    <w:rsid w:val="007A194D"/>
    <w:rsid w:val="00AB6231"/>
    <w:rsid w:val="00B055FE"/>
    <w:rsid w:val="00C91AA3"/>
    <w:rsid w:val="00EF1C68"/>
    <w:rsid w:val="00F5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9D"/>
    <w:rPr>
      <w:sz w:val="24"/>
      <w:szCs w:val="24"/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2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186</Words>
  <Characters>1026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</dc:title>
  <dc:subject/>
  <dc:creator>pcsiheme (Mendoza Puerta, Henry Antonio)</dc:creator>
  <cp:keywords/>
  <dc:description/>
  <cp:lastModifiedBy>Proyecto</cp:lastModifiedBy>
  <cp:revision>2</cp:revision>
  <dcterms:created xsi:type="dcterms:W3CDTF">2018-06-30T12:23:00Z</dcterms:created>
  <dcterms:modified xsi:type="dcterms:W3CDTF">2018-06-30T12:23:00Z</dcterms:modified>
</cp:coreProperties>
</file>